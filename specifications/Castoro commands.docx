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E224" w14:textId="4C01654F" w:rsidR="00707116" w:rsidRPr="006476AF" w:rsidRDefault="00ED6E0B">
      <w:pPr>
        <w:pStyle w:val="Data"/>
      </w:pPr>
      <w:r>
        <w:t>3</w:t>
      </w:r>
      <w:r w:rsidR="00A54F99">
        <w:t>rd</w:t>
      </w:r>
      <w:r>
        <w:t xml:space="preserve"> September 2023</w:t>
      </w:r>
    </w:p>
    <w:p w14:paraId="66DE32B4" w14:textId="3458B3C4" w:rsidR="00707116" w:rsidRPr="006476AF" w:rsidRDefault="000C356D">
      <w:pPr>
        <w:pStyle w:val="Titolo"/>
      </w:pPr>
      <w:r>
        <w:t>Castoro ds commands</w:t>
      </w:r>
    </w:p>
    <w:p w14:paraId="06010A66" w14:textId="4E1D17D1" w:rsidR="001178A0" w:rsidRPr="006476AF" w:rsidRDefault="001178A0" w:rsidP="001178A0">
      <w:pPr>
        <w:pStyle w:val="Titolo1"/>
      </w:pPr>
      <w:r>
        <w:t>/Story</w:t>
      </w:r>
    </w:p>
    <w:p w14:paraId="001BE827" w14:textId="5162313D" w:rsidR="00707116" w:rsidRPr="00430E89" w:rsidRDefault="0069451A">
      <w:pPr>
        <w:rPr>
          <w:lang w:val="en-US"/>
        </w:rPr>
      </w:pPr>
      <w:r w:rsidRPr="00430E89">
        <w:rPr>
          <w:lang w:val="en-US"/>
        </w:rPr>
        <w:t>Tell a random picked story from db</w:t>
      </w:r>
      <w:r w:rsidR="001C2216" w:rsidRPr="00430E89">
        <w:rPr>
          <w:lang w:val="en-US"/>
        </w:rPr>
        <w:t>, displays a form for param filtering.</w:t>
      </w:r>
    </w:p>
    <w:p w14:paraId="49A5C8DB" w14:textId="56D78F15" w:rsidR="00707116" w:rsidRPr="006476AF" w:rsidRDefault="00A246A8">
      <w:pPr>
        <w:pStyle w:val="Titolo2"/>
      </w:pPr>
      <w:r>
        <w:t>Param filter list</w:t>
      </w:r>
    </w:p>
    <w:p w14:paraId="2FC8088F" w14:textId="6E5CBAF0" w:rsidR="00707116" w:rsidRDefault="00F22C9E" w:rsidP="00A246A8">
      <w:pPr>
        <w:pStyle w:val="Titolo3"/>
      </w:pPr>
      <w:r>
        <w:t xml:space="preserve">Tags: </w:t>
      </w:r>
    </w:p>
    <w:p w14:paraId="2FBE111F" w14:textId="4640047E" w:rsidR="00F22C9E" w:rsidRDefault="00F22C9E" w:rsidP="00F22C9E">
      <w:pPr>
        <w:pStyle w:val="Titolo3"/>
      </w:pPr>
      <w:r>
        <w:t xml:space="preserve">Storyname: </w:t>
      </w:r>
    </w:p>
    <w:p w14:paraId="10880406" w14:textId="480F8AD1" w:rsidR="00F22C9E" w:rsidRPr="006476AF" w:rsidRDefault="00F22C9E" w:rsidP="00F22C9E">
      <w:pPr>
        <w:pStyle w:val="Titolo3"/>
      </w:pPr>
      <w:r>
        <w:t xml:space="preserve">Date: </w:t>
      </w:r>
    </w:p>
    <w:p w14:paraId="27FD0FDF" w14:textId="322B9B7E" w:rsidR="00707116" w:rsidRPr="006476AF" w:rsidRDefault="009578E3">
      <w:pPr>
        <w:pStyle w:val="Titolo1"/>
      </w:pPr>
      <w:r>
        <w:t>/</w:t>
      </w:r>
      <w:r w:rsidR="00FF0161">
        <w:t>new</w:t>
      </w:r>
      <w:r w:rsidR="005E48D6">
        <w:t xml:space="preserve"> </w:t>
      </w:r>
    </w:p>
    <w:p w14:paraId="45D1B3F9" w14:textId="56EE3423" w:rsidR="00E577E2" w:rsidRPr="00430E89" w:rsidRDefault="00CC104A" w:rsidP="00E577E2">
      <w:pPr>
        <w:rPr>
          <w:lang w:val="en-US"/>
        </w:rPr>
      </w:pPr>
      <w:r w:rsidRPr="00430E89">
        <w:rPr>
          <w:lang w:val="en-US"/>
        </w:rPr>
        <w:t>Insert</w:t>
      </w:r>
      <w:r w:rsidR="00F84B40" w:rsidRPr="00430E89">
        <w:rPr>
          <w:lang w:val="en-US"/>
        </w:rPr>
        <w:t xml:space="preserve"> a story </w:t>
      </w:r>
      <w:r w:rsidR="00FB3292" w:rsidRPr="00430E89">
        <w:rPr>
          <w:lang w:val="en-US"/>
        </w:rPr>
        <w:t>into db</w:t>
      </w:r>
      <w:r w:rsidR="00E57563" w:rsidRPr="00430E89">
        <w:rPr>
          <w:lang w:val="en-US"/>
        </w:rPr>
        <w:t>, all params are mandatory</w:t>
      </w:r>
      <w:r w:rsidR="00A01B56" w:rsidRPr="00430E89">
        <w:rPr>
          <w:lang w:val="en-US"/>
        </w:rPr>
        <w:t>.</w:t>
      </w:r>
    </w:p>
    <w:p w14:paraId="2EC11F88" w14:textId="0D56CE21" w:rsidR="004C5E30" w:rsidRDefault="004C5E30" w:rsidP="004C5E30">
      <w:pPr>
        <w:pStyle w:val="Titolo2"/>
      </w:pPr>
      <w:r>
        <w:t>Parameters</w:t>
      </w:r>
    </w:p>
    <w:p w14:paraId="4F9C9D67" w14:textId="0659C05F" w:rsidR="004C5E30" w:rsidRDefault="004C5E30" w:rsidP="004C5E30">
      <w:pPr>
        <w:pStyle w:val="Titolo3"/>
      </w:pPr>
      <w:r>
        <w:t>Author</w:t>
      </w:r>
      <w:r w:rsidR="00A95B9C">
        <w:t xml:space="preserve">: </w:t>
      </w:r>
    </w:p>
    <w:p w14:paraId="231B7B4A" w14:textId="4FCCA2FD" w:rsidR="004C5E30" w:rsidRDefault="004C5E30" w:rsidP="004C5E30">
      <w:pPr>
        <w:pStyle w:val="Titolo3"/>
      </w:pPr>
      <w:r>
        <w:t>Tags</w:t>
      </w:r>
      <w:r w:rsidR="00A95B9C">
        <w:t xml:space="preserve">: </w:t>
      </w:r>
    </w:p>
    <w:p w14:paraId="7AE0C1C2" w14:textId="20C8A9CB" w:rsidR="004C5E30" w:rsidRDefault="004C5E30" w:rsidP="004C5E30">
      <w:pPr>
        <w:pStyle w:val="Titolo3"/>
      </w:pPr>
      <w:r>
        <w:t>Storyname</w:t>
      </w:r>
      <w:r w:rsidR="00A95B9C">
        <w:t xml:space="preserve">: </w:t>
      </w:r>
    </w:p>
    <w:p w14:paraId="5D7C5F6E" w14:textId="025FD329" w:rsidR="00CC104A" w:rsidRDefault="004C5E30" w:rsidP="00CC104A">
      <w:pPr>
        <w:pStyle w:val="Titolo3"/>
      </w:pPr>
      <w:r>
        <w:t>Date</w:t>
      </w:r>
      <w:r w:rsidR="00A95B9C">
        <w:t xml:space="preserve">: </w:t>
      </w:r>
    </w:p>
    <w:p w14:paraId="237A7440" w14:textId="251FB00F" w:rsidR="004449DA" w:rsidRDefault="004449DA" w:rsidP="00CC104A">
      <w:pPr>
        <w:pStyle w:val="Titolo3"/>
      </w:pPr>
      <w:r>
        <w:t xml:space="preserve">Text: </w:t>
      </w:r>
    </w:p>
    <w:p w14:paraId="40E89F4E" w14:textId="256D3898" w:rsidR="00CC104A" w:rsidRPr="00CC104A" w:rsidRDefault="00CC104A" w:rsidP="00CC104A">
      <w:pPr>
        <w:numPr>
          <w:ilvl w:val="0"/>
          <w:numId w:val="1"/>
        </w:numPr>
        <w:spacing w:before="600" w:after="60"/>
        <w:outlineLvl w:val="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CC104A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>/</w:t>
      </w:r>
      <w: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>pdf</w:t>
      </w:r>
    </w:p>
    <w:p w14:paraId="628EC9AE" w14:textId="6B3B2458" w:rsidR="00CC104A" w:rsidRPr="00430E89" w:rsidRDefault="00CC104A" w:rsidP="00CC104A">
      <w:pPr>
        <w:rPr>
          <w:lang w:val="en-US"/>
        </w:rPr>
      </w:pPr>
      <w:r w:rsidRPr="00430E89">
        <w:rPr>
          <w:lang w:val="en-US"/>
        </w:rPr>
        <w:t>Returns a pdf contai</w:t>
      </w:r>
      <w:r w:rsidR="00221403" w:rsidRPr="00430E89">
        <w:rPr>
          <w:lang w:val="en-US"/>
        </w:rPr>
        <w:t>nings all the stories from db</w:t>
      </w:r>
      <w:r w:rsidR="00A01B56" w:rsidRPr="00430E89">
        <w:rPr>
          <w:lang w:val="en-US"/>
        </w:rPr>
        <w:t>, no params.</w:t>
      </w:r>
    </w:p>
    <w:p w14:paraId="131FBD83" w14:textId="7CD509E9" w:rsidR="004615FD" w:rsidRPr="00CC104A" w:rsidRDefault="00437D2B" w:rsidP="004615FD">
      <w:pPr>
        <w:pStyle w:val="Titolo1"/>
      </w:pPr>
      <w:r>
        <w:t>/</w:t>
      </w:r>
      <w:r w:rsidR="00764F77">
        <w:t xml:space="preserve">help </w:t>
      </w:r>
    </w:p>
    <w:p w14:paraId="59482CB9" w14:textId="03B9D4D4" w:rsidR="00CC104A" w:rsidRDefault="004615FD" w:rsidP="00327C22">
      <w:pPr>
        <w:pStyle w:val="Titolo3"/>
        <w:numPr>
          <w:ilvl w:val="0"/>
          <w:numId w:val="0"/>
        </w:numPr>
        <w:ind w:firstLine="360"/>
      </w:pPr>
      <w:r>
        <w:t>Returns</w:t>
      </w:r>
      <w:r w:rsidR="00327C22">
        <w:t xml:space="preserve"> list of all commands</w:t>
      </w:r>
    </w:p>
    <w:p w14:paraId="381A93C3" w14:textId="21A4FF50" w:rsidR="00144909" w:rsidRPr="00144909" w:rsidRDefault="00144909" w:rsidP="00144909">
      <w:pPr>
        <w:numPr>
          <w:ilvl w:val="0"/>
          <w:numId w:val="1"/>
        </w:numPr>
        <w:spacing w:before="600" w:after="60"/>
        <w:outlineLvl w:val="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144909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>/</w:t>
      </w:r>
      <w:r w:rsidR="00B7662A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>display</w:t>
      </w:r>
    </w:p>
    <w:p w14:paraId="6EA37B53" w14:textId="0E1CABA4" w:rsidR="00144909" w:rsidRPr="00430E89" w:rsidRDefault="00B7662A" w:rsidP="00144909">
      <w:pPr>
        <w:spacing w:before="40" w:after="0"/>
        <w:ind w:left="0" w:firstLine="360"/>
        <w:outlineLvl w:val="2"/>
        <w:rPr>
          <w:rFonts w:asciiTheme="majorHAnsi" w:eastAsiaTheme="majorEastAsia" w:hAnsiTheme="majorHAnsi" w:cstheme="majorBidi"/>
          <w:szCs w:val="24"/>
          <w:lang w:val="en-US"/>
        </w:rPr>
      </w:pPr>
      <w:r w:rsidRPr="00430E89">
        <w:rPr>
          <w:rFonts w:asciiTheme="majorHAnsi" w:eastAsiaTheme="majorEastAsia" w:hAnsiTheme="majorHAnsi" w:cstheme="majorBidi"/>
          <w:szCs w:val="24"/>
          <w:lang w:val="en-US"/>
        </w:rPr>
        <w:t>Display</w:t>
      </w:r>
      <w:r w:rsidR="001334E5" w:rsidRPr="00430E89">
        <w:rPr>
          <w:rFonts w:asciiTheme="majorHAnsi" w:eastAsiaTheme="majorEastAsia" w:hAnsiTheme="majorHAnsi" w:cstheme="majorBidi"/>
          <w:szCs w:val="24"/>
          <w:lang w:val="en-US"/>
        </w:rPr>
        <w:t>s a structure to navigate through stories</w:t>
      </w:r>
      <w:r w:rsidR="00252E7D" w:rsidRPr="00430E89">
        <w:rPr>
          <w:rFonts w:asciiTheme="majorHAnsi" w:eastAsiaTheme="majorEastAsia" w:hAnsiTheme="majorHAnsi" w:cstheme="majorBidi"/>
          <w:szCs w:val="24"/>
          <w:lang w:val="en-US"/>
        </w:rPr>
        <w:t xml:space="preserve"> and permits to choose one to </w:t>
      </w:r>
      <w:r w:rsidR="00801409" w:rsidRPr="00430E89">
        <w:rPr>
          <w:rFonts w:asciiTheme="majorHAnsi" w:eastAsiaTheme="majorEastAsia" w:hAnsiTheme="majorHAnsi" w:cstheme="majorBidi"/>
          <w:szCs w:val="24"/>
          <w:lang w:val="en-US"/>
        </w:rPr>
        <w:t>play</w:t>
      </w:r>
    </w:p>
    <w:p w14:paraId="721C5B9A" w14:textId="5814985E" w:rsidR="00144909" w:rsidRPr="00144909" w:rsidRDefault="00144909" w:rsidP="00144909">
      <w:pPr>
        <w:numPr>
          <w:ilvl w:val="0"/>
          <w:numId w:val="1"/>
        </w:numPr>
        <w:spacing w:before="600" w:after="60"/>
        <w:outlineLvl w:val="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144909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>/</w:t>
      </w:r>
      <w:r w:rsidR="00F21B17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>e</w:t>
      </w:r>
      <w:r w:rsidR="00037784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>xtend</w:t>
      </w:r>
    </w:p>
    <w:p w14:paraId="44F31775" w14:textId="6C7C2A87" w:rsidR="00144909" w:rsidRPr="00430E89" w:rsidRDefault="00037784" w:rsidP="00144909">
      <w:pPr>
        <w:spacing w:before="40" w:after="0"/>
        <w:ind w:left="0" w:firstLine="360"/>
        <w:outlineLvl w:val="2"/>
        <w:rPr>
          <w:rFonts w:asciiTheme="majorHAnsi" w:eastAsiaTheme="majorEastAsia" w:hAnsiTheme="majorHAnsi" w:cstheme="majorBidi"/>
          <w:szCs w:val="24"/>
          <w:lang w:val="en-US"/>
        </w:rPr>
      </w:pPr>
      <w:r w:rsidRPr="00430E89">
        <w:rPr>
          <w:rFonts w:asciiTheme="majorHAnsi" w:eastAsiaTheme="majorEastAsia" w:hAnsiTheme="majorHAnsi" w:cstheme="majorBidi"/>
          <w:szCs w:val="24"/>
          <w:lang w:val="en-US"/>
        </w:rPr>
        <w:t>Displays a form to add new info to one story</w:t>
      </w:r>
      <w:r w:rsidR="007F2B1E" w:rsidRPr="00430E89">
        <w:rPr>
          <w:rFonts w:asciiTheme="majorHAnsi" w:eastAsiaTheme="majorEastAsia" w:hAnsiTheme="majorHAnsi" w:cstheme="majorBidi"/>
          <w:szCs w:val="24"/>
          <w:lang w:val="en-US"/>
        </w:rPr>
        <w:t>,</w:t>
      </w:r>
    </w:p>
    <w:p w14:paraId="5118FA84" w14:textId="10AF25F8" w:rsidR="00144909" w:rsidRPr="00144909" w:rsidRDefault="007F2B1E" w:rsidP="000F69F8">
      <w:pPr>
        <w:spacing w:before="40" w:after="0"/>
        <w:ind w:left="0" w:firstLine="360"/>
        <w:outlineLvl w:val="2"/>
        <w:rPr>
          <w:rFonts w:asciiTheme="majorHAnsi" w:eastAsiaTheme="majorEastAsia" w:hAnsiTheme="majorHAnsi" w:cstheme="majorBidi"/>
          <w:szCs w:val="24"/>
        </w:rPr>
      </w:pPr>
      <w:r>
        <w:rPr>
          <w:rFonts w:asciiTheme="majorHAnsi" w:eastAsiaTheme="majorEastAsia" w:hAnsiTheme="majorHAnsi" w:cstheme="majorBidi"/>
          <w:szCs w:val="24"/>
        </w:rPr>
        <w:t>Select story + insert</w:t>
      </w:r>
    </w:p>
    <w:p w14:paraId="381A1860" w14:textId="1C5955CF" w:rsidR="00144909" w:rsidRPr="00144909" w:rsidRDefault="00144909" w:rsidP="00144909">
      <w:pPr>
        <w:numPr>
          <w:ilvl w:val="0"/>
          <w:numId w:val="1"/>
        </w:numPr>
        <w:spacing w:before="600" w:after="60"/>
        <w:outlineLvl w:val="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144909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lastRenderedPageBreak/>
        <w:t>/</w:t>
      </w:r>
      <w:r w:rsidR="007D167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>stats</w:t>
      </w:r>
    </w:p>
    <w:p w14:paraId="40B3558F" w14:textId="7BAFF425" w:rsidR="00144909" w:rsidRPr="00430E89" w:rsidRDefault="00144909" w:rsidP="00B357A6">
      <w:pPr>
        <w:spacing w:before="40" w:after="0"/>
        <w:ind w:left="0" w:firstLine="360"/>
        <w:outlineLvl w:val="2"/>
        <w:rPr>
          <w:rFonts w:asciiTheme="majorHAnsi" w:eastAsiaTheme="majorEastAsia" w:hAnsiTheme="majorHAnsi" w:cstheme="majorBidi"/>
          <w:szCs w:val="24"/>
          <w:lang w:val="en-US"/>
        </w:rPr>
      </w:pPr>
      <w:r w:rsidRPr="00430E89">
        <w:rPr>
          <w:rFonts w:asciiTheme="majorHAnsi" w:eastAsiaTheme="majorEastAsia" w:hAnsiTheme="majorHAnsi" w:cstheme="majorBidi"/>
          <w:szCs w:val="24"/>
          <w:lang w:val="en-US"/>
        </w:rPr>
        <w:t xml:space="preserve">Returns </w:t>
      </w:r>
      <w:r w:rsidR="007D1670" w:rsidRPr="00430E89">
        <w:rPr>
          <w:rFonts w:asciiTheme="majorHAnsi" w:eastAsiaTheme="majorEastAsia" w:hAnsiTheme="majorHAnsi" w:cstheme="majorBidi"/>
          <w:szCs w:val="24"/>
          <w:lang w:val="en-US"/>
        </w:rPr>
        <w:t xml:space="preserve">the statistics </w:t>
      </w:r>
      <w:r w:rsidR="00B357A6" w:rsidRPr="00430E89">
        <w:rPr>
          <w:rFonts w:asciiTheme="majorHAnsi" w:eastAsiaTheme="majorEastAsia" w:hAnsiTheme="majorHAnsi" w:cstheme="majorBidi"/>
          <w:szCs w:val="24"/>
          <w:lang w:val="en-US"/>
        </w:rPr>
        <w:t>from the db, (</w:t>
      </w:r>
      <w:r w:rsidR="00FC3B6A" w:rsidRPr="00430E89">
        <w:rPr>
          <w:rFonts w:asciiTheme="majorHAnsi" w:eastAsiaTheme="majorEastAsia" w:hAnsiTheme="majorHAnsi" w:cstheme="majorBidi"/>
          <w:szCs w:val="24"/>
          <w:lang w:val="en-US"/>
        </w:rPr>
        <w:t>group by + count)</w:t>
      </w:r>
    </w:p>
    <w:p w14:paraId="20F41F67" w14:textId="1FCDC416" w:rsidR="00144909" w:rsidRPr="00144909" w:rsidRDefault="00A057FC" w:rsidP="00B357A6">
      <w:pPr>
        <w:spacing w:before="40" w:after="0"/>
        <w:ind w:left="0" w:firstLine="360"/>
        <w:outlineLvl w:val="2"/>
        <w:rPr>
          <w:rFonts w:asciiTheme="majorHAnsi" w:eastAsiaTheme="majorEastAsia" w:hAnsiTheme="majorHAnsi" w:cstheme="majorBidi"/>
          <w:szCs w:val="24"/>
        </w:rPr>
      </w:pPr>
      <w:r>
        <w:rPr>
          <w:rFonts w:asciiTheme="majorHAnsi" w:eastAsiaTheme="majorEastAsia" w:hAnsiTheme="majorHAnsi" w:cstheme="majorBidi"/>
          <w:szCs w:val="24"/>
        </w:rPr>
        <w:t>Story counter</w:t>
      </w:r>
    </w:p>
    <w:p w14:paraId="4B0F01B2" w14:textId="1A031467" w:rsidR="000D5E13" w:rsidRPr="000D5E13" w:rsidRDefault="000D5E13" w:rsidP="000D5E13">
      <w:pPr>
        <w:numPr>
          <w:ilvl w:val="0"/>
          <w:numId w:val="1"/>
        </w:numPr>
        <w:spacing w:before="600" w:after="60"/>
        <w:outlineLvl w:val="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0D5E13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>/</w:t>
      </w:r>
      <w:r w:rsidR="00043FE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>play</w:t>
      </w:r>
    </w:p>
    <w:p w14:paraId="4942ADD7" w14:textId="7FF504C9" w:rsidR="00466B95" w:rsidRDefault="000D5E13" w:rsidP="00466B95">
      <w:pPr>
        <w:spacing w:before="40" w:after="0"/>
        <w:ind w:left="0" w:firstLine="360"/>
        <w:outlineLvl w:val="2"/>
        <w:rPr>
          <w:rFonts w:asciiTheme="majorHAnsi" w:eastAsiaTheme="majorEastAsia" w:hAnsiTheme="majorHAnsi" w:cstheme="majorBidi"/>
          <w:szCs w:val="24"/>
        </w:rPr>
      </w:pPr>
      <w:r w:rsidRPr="000D5E13">
        <w:rPr>
          <w:rFonts w:asciiTheme="majorHAnsi" w:eastAsiaTheme="majorEastAsia" w:hAnsiTheme="majorHAnsi" w:cstheme="majorBidi"/>
          <w:szCs w:val="24"/>
        </w:rPr>
        <w:t>Returns list of all commands</w:t>
      </w:r>
    </w:p>
    <w:p w14:paraId="36FBF4A3" w14:textId="1CF7E1AB" w:rsidR="00E33603" w:rsidRDefault="00E33603" w:rsidP="00E33603">
      <w:pPr>
        <w:pStyle w:val="Titolo1"/>
      </w:pPr>
      <w:r>
        <w:t>/dev</w:t>
      </w:r>
    </w:p>
    <w:p w14:paraId="5DA1A7DC" w14:textId="2F24285D" w:rsidR="00E33603" w:rsidRPr="00E33603" w:rsidRDefault="00E33603" w:rsidP="00E33603">
      <w:pPr>
        <w:spacing w:before="40" w:after="0"/>
        <w:ind w:left="0" w:firstLine="360"/>
        <w:outlineLvl w:val="2"/>
        <w:rPr>
          <w:rFonts w:asciiTheme="majorHAnsi" w:eastAsiaTheme="majorEastAsia" w:hAnsiTheme="majorHAnsi" w:cstheme="majorBidi"/>
          <w:szCs w:val="24"/>
          <w:lang w:val="en-US"/>
        </w:rPr>
      </w:pPr>
      <w:r w:rsidRPr="00E33603">
        <w:rPr>
          <w:rFonts w:asciiTheme="majorHAnsi" w:eastAsiaTheme="majorEastAsia" w:hAnsiTheme="majorHAnsi" w:cstheme="majorBidi"/>
          <w:szCs w:val="24"/>
          <w:lang w:val="en-US"/>
        </w:rPr>
        <w:t xml:space="preserve">Returns </w:t>
      </w:r>
      <w:r w:rsidRPr="00E33603">
        <w:rPr>
          <w:rFonts w:asciiTheme="majorHAnsi" w:eastAsiaTheme="majorEastAsia" w:hAnsiTheme="majorHAnsi" w:cstheme="majorBidi"/>
          <w:szCs w:val="24"/>
          <w:lang w:val="en-US"/>
        </w:rPr>
        <w:t>bot version and l</w:t>
      </w:r>
      <w:r>
        <w:rPr>
          <w:rFonts w:asciiTheme="majorHAnsi" w:eastAsiaTheme="majorEastAsia" w:hAnsiTheme="majorHAnsi" w:cstheme="majorBidi"/>
          <w:szCs w:val="24"/>
          <w:lang w:val="en-US"/>
        </w:rPr>
        <w:t>ast compile date</w:t>
      </w:r>
    </w:p>
    <w:p w14:paraId="4A23E1FE" w14:textId="77777777" w:rsidR="00E33603" w:rsidRPr="00E33603" w:rsidRDefault="00E33603" w:rsidP="00E33603">
      <w:pPr>
        <w:pStyle w:val="Titolo1"/>
        <w:rPr>
          <w:lang w:val="en-US"/>
        </w:rPr>
      </w:pPr>
    </w:p>
    <w:p w14:paraId="7C53CCD4" w14:textId="77777777" w:rsidR="005133DF" w:rsidRPr="00E33603" w:rsidRDefault="005133DF" w:rsidP="00466B95">
      <w:pPr>
        <w:spacing w:before="40" w:after="0"/>
        <w:ind w:left="0"/>
        <w:outlineLvl w:val="2"/>
        <w:rPr>
          <w:rFonts w:asciiTheme="majorHAnsi" w:eastAsiaTheme="majorEastAsia" w:hAnsiTheme="majorHAnsi" w:cstheme="majorBidi"/>
          <w:szCs w:val="24"/>
          <w:lang w:val="en-US"/>
        </w:rPr>
      </w:pPr>
    </w:p>
    <w:p w14:paraId="4821C9E6" w14:textId="70042F32" w:rsidR="000A4B58" w:rsidRPr="006476AF" w:rsidRDefault="000A4B58" w:rsidP="000A4B58">
      <w:pPr>
        <w:pStyle w:val="Titolo"/>
      </w:pPr>
      <w:r>
        <w:t xml:space="preserve">FEATURES </w:t>
      </w:r>
    </w:p>
    <w:p w14:paraId="1719F076" w14:textId="78A06639" w:rsidR="00F16B42" w:rsidRDefault="00F16B42" w:rsidP="00AF6DDE">
      <w:pPr>
        <w:pStyle w:val="Titolo2"/>
        <w:numPr>
          <w:ilvl w:val="0"/>
          <w:numId w:val="0"/>
        </w:numPr>
      </w:pPr>
      <w:r>
        <w:t>Todo features:</w:t>
      </w:r>
    </w:p>
    <w:p w14:paraId="5F979625" w14:textId="188DE2BF" w:rsidR="00F16B42" w:rsidRPr="00840115" w:rsidRDefault="00840115" w:rsidP="00F16B42">
      <w:pPr>
        <w:pStyle w:val="Titolo2"/>
        <w:rPr>
          <w:lang w:val="en-US"/>
        </w:rPr>
      </w:pPr>
      <w:r w:rsidRPr="00840115">
        <w:rPr>
          <w:lang w:val="en-US"/>
        </w:rPr>
        <w:t xml:space="preserve">Display </w:t>
      </w:r>
      <w:r>
        <w:rPr>
          <w:lang w:val="en-US"/>
        </w:rPr>
        <w:t xml:space="preserve">new </w:t>
      </w:r>
      <w:r w:rsidRPr="00840115">
        <w:rPr>
          <w:lang w:val="en-US"/>
        </w:rPr>
        <w:t>stories</w:t>
      </w:r>
      <w:r>
        <w:rPr>
          <w:lang w:val="en-US"/>
        </w:rPr>
        <w:t xml:space="preserve"> added</w:t>
      </w:r>
      <w:r w:rsidRPr="00840115">
        <w:rPr>
          <w:lang w:val="en-US"/>
        </w:rPr>
        <w:t xml:space="preserve"> </w:t>
      </w:r>
      <w:r w:rsidR="00AF6DDE">
        <w:rPr>
          <w:lang w:val="en-US"/>
        </w:rPr>
        <w:t>meanwhile a</w:t>
      </w:r>
      <w:r w:rsidRPr="00840115">
        <w:rPr>
          <w:lang w:val="en-US"/>
        </w:rPr>
        <w:t xml:space="preserve"> user a</w:t>
      </w:r>
      <w:r>
        <w:rPr>
          <w:lang w:val="en-US"/>
        </w:rPr>
        <w:t>bsence</w:t>
      </w:r>
    </w:p>
    <w:p w14:paraId="3A80BAC5" w14:textId="211754B9" w:rsidR="00F16B42" w:rsidRDefault="00F16B42" w:rsidP="00AF6DDE">
      <w:pPr>
        <w:pStyle w:val="Titolo2"/>
        <w:numPr>
          <w:ilvl w:val="0"/>
          <w:numId w:val="0"/>
        </w:numPr>
      </w:pPr>
      <w:r>
        <w:t>Future features to implement:</w:t>
      </w:r>
    </w:p>
    <w:p w14:paraId="170D3D7D" w14:textId="37C8F035" w:rsidR="007E2E6B" w:rsidRPr="00F16B42" w:rsidRDefault="009C0A46" w:rsidP="000A4B58">
      <w:pPr>
        <w:pStyle w:val="Titolo2"/>
        <w:rPr>
          <w:lang w:val="en-US"/>
        </w:rPr>
      </w:pPr>
      <w:r w:rsidRPr="00F16B42">
        <w:rPr>
          <w:lang w:val="en-US"/>
        </w:rPr>
        <w:t>Simonetti banned from command</w:t>
      </w:r>
      <w:r w:rsidR="00836E59" w:rsidRPr="00F16B42">
        <w:rPr>
          <w:lang w:val="en-US"/>
        </w:rPr>
        <w:t xml:space="preserve"> list</w:t>
      </w:r>
    </w:p>
    <w:p w14:paraId="35A07FA7" w14:textId="305366F7" w:rsidR="000A4B58" w:rsidRDefault="000A4B58" w:rsidP="000A4B58">
      <w:pPr>
        <w:pStyle w:val="Titolo2"/>
      </w:pPr>
      <w:r>
        <w:t>Random banning for user_list</w:t>
      </w:r>
    </w:p>
    <w:p w14:paraId="7EA3AB0E" w14:textId="412666D3" w:rsidR="000A4B58" w:rsidRDefault="002A1516" w:rsidP="000A4B58">
      <w:pPr>
        <w:pStyle w:val="Titolo2"/>
      </w:pPr>
      <w:r>
        <w:t>Segnalibro</w:t>
      </w:r>
    </w:p>
    <w:p w14:paraId="2E3AE511" w14:textId="3F45F31D" w:rsidR="002A1516" w:rsidRDefault="002A1516" w:rsidP="000A4B58">
      <w:pPr>
        <w:pStyle w:val="Titolo2"/>
      </w:pPr>
      <w:r>
        <w:t>Report bugs: fixed/pending</w:t>
      </w:r>
    </w:p>
    <w:p w14:paraId="1C6CB14F" w14:textId="61634131" w:rsidR="002A1516" w:rsidRPr="000A4B58" w:rsidRDefault="002A1516" w:rsidP="001B213A">
      <w:pPr>
        <w:pStyle w:val="Titolo2"/>
        <w:numPr>
          <w:ilvl w:val="0"/>
          <w:numId w:val="0"/>
        </w:numPr>
      </w:pPr>
    </w:p>
    <w:sectPr w:rsidR="002A1516" w:rsidRPr="000A4B58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B48D7" w14:textId="77777777" w:rsidR="00F84ABA" w:rsidRDefault="00F84ABA">
      <w:pPr>
        <w:spacing w:after="0" w:line="240" w:lineRule="auto"/>
      </w:pPr>
      <w:r>
        <w:separator/>
      </w:r>
    </w:p>
    <w:p w14:paraId="4F365165" w14:textId="77777777" w:rsidR="00F84ABA" w:rsidRDefault="00F84ABA"/>
  </w:endnote>
  <w:endnote w:type="continuationSeparator" w:id="0">
    <w:p w14:paraId="59D52DA8" w14:textId="77777777" w:rsidR="00F84ABA" w:rsidRDefault="00F84ABA">
      <w:pPr>
        <w:spacing w:after="0" w:line="240" w:lineRule="auto"/>
      </w:pPr>
      <w:r>
        <w:continuationSeparator/>
      </w:r>
    </w:p>
    <w:p w14:paraId="62457CF1" w14:textId="77777777" w:rsidR="00F84ABA" w:rsidRDefault="00F84ABA"/>
  </w:endnote>
  <w:endnote w:type="continuationNotice" w:id="1">
    <w:p w14:paraId="3B2DF38B" w14:textId="77777777" w:rsidR="00F84ABA" w:rsidRDefault="00F84A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6BAC7" w14:textId="77777777" w:rsidR="00707116" w:rsidRDefault="00E26304">
    <w:pPr>
      <w:pStyle w:val="Pidipa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DFDA1" w14:textId="77777777" w:rsidR="00F84ABA" w:rsidRDefault="00F84ABA">
      <w:pPr>
        <w:spacing w:after="0" w:line="240" w:lineRule="auto"/>
      </w:pPr>
      <w:r>
        <w:separator/>
      </w:r>
    </w:p>
    <w:p w14:paraId="0647F4A4" w14:textId="77777777" w:rsidR="00F84ABA" w:rsidRDefault="00F84ABA"/>
  </w:footnote>
  <w:footnote w:type="continuationSeparator" w:id="0">
    <w:p w14:paraId="18565A50" w14:textId="77777777" w:rsidR="00F84ABA" w:rsidRDefault="00F84ABA">
      <w:pPr>
        <w:spacing w:after="0" w:line="240" w:lineRule="auto"/>
      </w:pPr>
      <w:r>
        <w:continuationSeparator/>
      </w:r>
    </w:p>
    <w:p w14:paraId="43D37EDC" w14:textId="77777777" w:rsidR="00F84ABA" w:rsidRDefault="00F84ABA"/>
  </w:footnote>
  <w:footnote w:type="continuationNotice" w:id="1">
    <w:p w14:paraId="317B27E6" w14:textId="77777777" w:rsidR="00F84ABA" w:rsidRDefault="00F84AB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itolo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itolo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Titolo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itolo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itolo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itolo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olo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itolo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45961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6D"/>
    <w:rsid w:val="00035129"/>
    <w:rsid w:val="00037784"/>
    <w:rsid w:val="00043FE0"/>
    <w:rsid w:val="000A4B58"/>
    <w:rsid w:val="000C356D"/>
    <w:rsid w:val="000C547D"/>
    <w:rsid w:val="000D5E13"/>
    <w:rsid w:val="000F69F8"/>
    <w:rsid w:val="001178A0"/>
    <w:rsid w:val="001334E5"/>
    <w:rsid w:val="00144909"/>
    <w:rsid w:val="00193E37"/>
    <w:rsid w:val="001B213A"/>
    <w:rsid w:val="001C2216"/>
    <w:rsid w:val="00221403"/>
    <w:rsid w:val="00252E7D"/>
    <w:rsid w:val="002630C2"/>
    <w:rsid w:val="002A1516"/>
    <w:rsid w:val="00327C22"/>
    <w:rsid w:val="00430E89"/>
    <w:rsid w:val="00437D2B"/>
    <w:rsid w:val="004449DA"/>
    <w:rsid w:val="004615FD"/>
    <w:rsid w:val="00466B95"/>
    <w:rsid w:val="004C476D"/>
    <w:rsid w:val="004C5E30"/>
    <w:rsid w:val="005133DF"/>
    <w:rsid w:val="005E48D6"/>
    <w:rsid w:val="005E5116"/>
    <w:rsid w:val="005F134D"/>
    <w:rsid w:val="006476AF"/>
    <w:rsid w:val="0069451A"/>
    <w:rsid w:val="006F1341"/>
    <w:rsid w:val="00707116"/>
    <w:rsid w:val="00764F77"/>
    <w:rsid w:val="007D1670"/>
    <w:rsid w:val="007E2E6B"/>
    <w:rsid w:val="007F2B1E"/>
    <w:rsid w:val="00801409"/>
    <w:rsid w:val="00836E59"/>
    <w:rsid w:val="00840115"/>
    <w:rsid w:val="009578E3"/>
    <w:rsid w:val="009C0A46"/>
    <w:rsid w:val="00A01B56"/>
    <w:rsid w:val="00A057FC"/>
    <w:rsid w:val="00A246A8"/>
    <w:rsid w:val="00A54F99"/>
    <w:rsid w:val="00A95B9C"/>
    <w:rsid w:val="00AF6DDE"/>
    <w:rsid w:val="00B00230"/>
    <w:rsid w:val="00B0280F"/>
    <w:rsid w:val="00B356C2"/>
    <w:rsid w:val="00B357A6"/>
    <w:rsid w:val="00B74527"/>
    <w:rsid w:val="00B7662A"/>
    <w:rsid w:val="00C54775"/>
    <w:rsid w:val="00CC104A"/>
    <w:rsid w:val="00CC6065"/>
    <w:rsid w:val="00D2604A"/>
    <w:rsid w:val="00DF69F6"/>
    <w:rsid w:val="00E26304"/>
    <w:rsid w:val="00E33603"/>
    <w:rsid w:val="00E57563"/>
    <w:rsid w:val="00E577E2"/>
    <w:rsid w:val="00ED6E0B"/>
    <w:rsid w:val="00F16B42"/>
    <w:rsid w:val="00F21B17"/>
    <w:rsid w:val="00F22C9E"/>
    <w:rsid w:val="00F84ABA"/>
    <w:rsid w:val="00F84B40"/>
    <w:rsid w:val="00FB3292"/>
    <w:rsid w:val="00FC3B6A"/>
    <w:rsid w:val="00FF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EFC7"/>
  <w15:chartTrackingRefBased/>
  <w15:docId w15:val="{CDA4AA55-C483-4540-86EF-D44BF8BE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it-IT" w:eastAsia="ja-JP" w:bidi="it-IT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3E37"/>
  </w:style>
  <w:style w:type="paragraph" w:styleId="Titolo1">
    <w:name w:val="heading 1"/>
    <w:basedOn w:val="Normale"/>
    <w:link w:val="Titolo1Carattere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Titolo2">
    <w:name w:val="heading 2"/>
    <w:basedOn w:val="Normale"/>
    <w:link w:val="Titolo2Carattere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itolo4">
    <w:name w:val="heading 4"/>
    <w:basedOn w:val="Normale"/>
    <w:link w:val="Titolo4Carattere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olo">
    <w:name w:val="Title"/>
    <w:basedOn w:val="Normale"/>
    <w:link w:val="TitoloCarattere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oloCarattere">
    <w:name w:val="Titolo Carattere"/>
    <w:basedOn w:val="Carpredefinitoparagrafo"/>
    <w:link w:val="Titolo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a">
    <w:name w:val="Date"/>
    <w:basedOn w:val="Normale"/>
    <w:next w:val="Titolo"/>
    <w:link w:val="DataCarattere"/>
    <w:uiPriority w:val="2"/>
    <w:qFormat/>
    <w:pPr>
      <w:spacing w:after="360"/>
      <w:ind w:left="0"/>
    </w:pPr>
    <w:rPr>
      <w:sz w:val="28"/>
    </w:rPr>
  </w:style>
  <w:style w:type="character" w:customStyle="1" w:styleId="DataCarattere">
    <w:name w:val="Data Carattere"/>
    <w:basedOn w:val="Carpredefinitoparagrafo"/>
    <w:link w:val="Data"/>
    <w:uiPriority w:val="2"/>
    <w:rPr>
      <w:sz w:val="28"/>
    </w:rPr>
  </w:style>
  <w:style w:type="character" w:styleId="Enfasiintensa">
    <w:name w:val="Intense Emphasis"/>
    <w:basedOn w:val="Carpredefinitoparagrafo"/>
    <w:uiPriority w:val="21"/>
    <w:semiHidden/>
    <w:unhideWhenUsed/>
    <w:qFormat/>
    <w:rPr>
      <w:b/>
      <w:iCs/>
      <w:color w:val="2E2E2E" w:themeColor="accent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b/>
      <w:i/>
      <w:iCs/>
      <w:color w:val="2E2E2E" w:themeColor="accent2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Pr>
      <w:i/>
      <w:iCs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707070" w:themeColor="accent1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caps/>
      <w:smallCaps w:val="0"/>
      <w:color w:val="707070" w:themeColor="accent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Pr>
      <w:rFonts w:eastAsiaTheme="minorEastAsia"/>
      <w:i/>
      <w:spacing w:val="15"/>
      <w:sz w:val="32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ci\OneDrive\Documents\fuck3d\%7b88D5DE88-BA15-A14B-93F9-AF6EBF7F3CDA%7dtf16392126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{88D5DE88-BA15-A14B-93F9-AF6EBF7F3CDA}tf16392126.dotx</Template>
  <TotalTime>8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Mancini</dc:creator>
  <cp:keywords/>
  <dc:description/>
  <cp:lastModifiedBy>Lorenzo Mancini</cp:lastModifiedBy>
  <cp:revision>3</cp:revision>
  <dcterms:created xsi:type="dcterms:W3CDTF">2023-09-03T20:37:00Z</dcterms:created>
  <dcterms:modified xsi:type="dcterms:W3CDTF">2023-09-03T20:52:00Z</dcterms:modified>
</cp:coreProperties>
</file>